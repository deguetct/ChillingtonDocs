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13EF" w14:textId="5EB590D9" w:rsidR="007E0272" w:rsidRPr="00933B64" w:rsidRDefault="00C508F3" w:rsidP="007F262A">
      <w:pPr>
        <w:pStyle w:val="AIETitle"/>
        <w:rPr>
          <w:b w:val="0"/>
          <w:bCs/>
          <w:color w:val="2F5796"/>
        </w:rPr>
      </w:pPr>
      <w:r w:rsidRPr="00933B64">
        <w:rPr>
          <w:b w:val="0"/>
          <w:bCs/>
          <w:color w:val="2F5796"/>
        </w:rPr>
        <w:t xml:space="preserve">Workplace Ergonomics </w:t>
      </w:r>
      <w:r w:rsidR="007F262A" w:rsidRPr="00933B64">
        <w:rPr>
          <w:b w:val="0"/>
          <w:bCs/>
          <w:color w:val="2F5796"/>
        </w:rPr>
        <w:t>Observation Checklist</w:t>
      </w:r>
    </w:p>
    <w:p w14:paraId="2AC90FB0" w14:textId="760C1844" w:rsidR="007F262A" w:rsidRDefault="007F262A" w:rsidP="007F262A">
      <w:pPr>
        <w:pStyle w:val="AIEStandard"/>
      </w:pPr>
      <w:r>
        <w:t>This checklist is to be completed by the assessor.</w:t>
      </w:r>
    </w:p>
    <w:p w14:paraId="2CD41171" w14:textId="2BA39E2A" w:rsidR="007F262A" w:rsidRDefault="007F262A" w:rsidP="007F262A">
      <w:pPr>
        <w:pStyle w:val="AIEStandard"/>
      </w:pPr>
      <w:r>
        <w:t>For a satisfactory result, all steps of the procedure must be performed to the standard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425"/>
        <w:gridCol w:w="3260"/>
        <w:gridCol w:w="993"/>
        <w:gridCol w:w="992"/>
        <w:gridCol w:w="709"/>
        <w:gridCol w:w="657"/>
      </w:tblGrid>
      <w:tr w:rsidR="001B5830" w:rsidRPr="001B5830" w14:paraId="734A0DCF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29105999" w14:textId="6EAA040C" w:rsidR="007F262A" w:rsidRPr="001B5830" w:rsidRDefault="007F262A" w:rsidP="007F262A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Details of Observation</w:t>
            </w:r>
          </w:p>
        </w:tc>
      </w:tr>
      <w:tr w:rsidR="007F262A" w14:paraId="76B9F21D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7B00A61F" w14:textId="69259F0B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RTO:</w:t>
            </w:r>
          </w:p>
        </w:tc>
        <w:tc>
          <w:tcPr>
            <w:tcW w:w="7036" w:type="dxa"/>
            <w:gridSpan w:val="6"/>
          </w:tcPr>
          <w:p w14:paraId="62F1F111" w14:textId="6DD88320" w:rsidR="007F262A" w:rsidRDefault="007F262A" w:rsidP="007F262A">
            <w:pPr>
              <w:pStyle w:val="AIEStandard"/>
            </w:pPr>
            <w:r>
              <w:t>The Academy of Interactive Entertainment</w:t>
            </w:r>
          </w:p>
        </w:tc>
      </w:tr>
      <w:tr w:rsidR="007F262A" w14:paraId="426817FD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568A33AD" w14:textId="1615064A" w:rsidR="007F262A" w:rsidRPr="007F262A" w:rsidRDefault="00066142" w:rsidP="007F262A">
            <w:pPr>
              <w:pStyle w:val="AIE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Candidate</w:t>
            </w:r>
            <w:r w:rsidR="007F262A" w:rsidRPr="007F262A">
              <w:rPr>
                <w:b/>
                <w:bCs/>
              </w:rPr>
              <w:t xml:space="preserve"> Name:</w:t>
            </w:r>
          </w:p>
        </w:tc>
        <w:sdt>
          <w:sdtPr>
            <w:id w:val="1751082897"/>
            <w:placeholder>
              <w:docPart w:val="0C85A30D6C54474D925F2C124CF30609"/>
            </w:placeholder>
          </w:sdtPr>
          <w:sdtContent>
            <w:tc>
              <w:tcPr>
                <w:tcW w:w="7036" w:type="dxa"/>
                <w:gridSpan w:val="6"/>
              </w:tcPr>
              <w:p w14:paraId="0EED587B" w14:textId="22772C36" w:rsidR="007F262A" w:rsidRDefault="001A4B97" w:rsidP="007F262A">
                <w:pPr>
                  <w:pStyle w:val="AIEStandard"/>
                </w:pPr>
                <w:r>
                  <w:t>Cooper Deguet</w:t>
                </w:r>
              </w:p>
            </w:tc>
          </w:sdtContent>
        </w:sdt>
      </w:tr>
      <w:tr w:rsidR="007F262A" w14:paraId="12CBB086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2E6D0C51" w14:textId="402F45D2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Assessor Name:</w:t>
            </w:r>
          </w:p>
        </w:tc>
        <w:sdt>
          <w:sdtPr>
            <w:id w:val="-1928184479"/>
            <w:placeholder>
              <w:docPart w:val="054E86004DAE4A9286BBC87301724264"/>
            </w:placeholder>
            <w:showingPlcHdr/>
          </w:sdtPr>
          <w:sdtContent>
            <w:tc>
              <w:tcPr>
                <w:tcW w:w="7036" w:type="dxa"/>
                <w:gridSpan w:val="6"/>
              </w:tcPr>
              <w:p w14:paraId="287E5D3D" w14:textId="0A26A9D5" w:rsidR="007F262A" w:rsidRDefault="00642FBE" w:rsidP="007F262A">
                <w:pPr>
                  <w:pStyle w:val="AIEStandard"/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Assessor Name</w:t>
                </w:r>
                <w:r w:rsidRPr="0045128B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7F262A" w14:paraId="0F3221C6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2B3FC379" w14:textId="450A7380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Assessment Date:</w:t>
            </w:r>
          </w:p>
        </w:tc>
        <w:sdt>
          <w:sdtPr>
            <w:id w:val="1055509012"/>
            <w:placeholder>
              <w:docPart w:val="43FC25F5CA6B42F79D5420F193222B73"/>
            </w:placeholder>
            <w:date w:fullDate="2023-11-06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036" w:type="dxa"/>
                <w:gridSpan w:val="6"/>
              </w:tcPr>
              <w:p w14:paraId="483AB4AD" w14:textId="75F8E27D" w:rsidR="007F262A" w:rsidRDefault="001A4B97" w:rsidP="007F262A">
                <w:pPr>
                  <w:pStyle w:val="AIEStandard"/>
                </w:pPr>
                <w:r>
                  <w:t>6/11/2023</w:t>
                </w:r>
              </w:p>
            </w:tc>
          </w:sdtContent>
        </w:sdt>
      </w:tr>
      <w:tr w:rsidR="007F262A" w14:paraId="3A1848E9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11466301" w14:textId="683330D1" w:rsidR="007F262A" w:rsidRPr="007F262A" w:rsidRDefault="00066142" w:rsidP="007F262A">
            <w:pPr>
              <w:pStyle w:val="AIE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Assessment Name</w:t>
            </w:r>
            <w:r w:rsidR="007F262A">
              <w:rPr>
                <w:b/>
                <w:bCs/>
              </w:rPr>
              <w:t>:</w:t>
            </w:r>
          </w:p>
        </w:tc>
        <w:sdt>
          <w:sdtPr>
            <w:id w:val="488523801"/>
            <w:placeholder>
              <w:docPart w:val="6AC871F0314F4AA39100638CE3FB6FFE"/>
            </w:placeholder>
          </w:sdtPr>
          <w:sdtContent>
            <w:tc>
              <w:tcPr>
                <w:tcW w:w="7036" w:type="dxa"/>
                <w:gridSpan w:val="6"/>
              </w:tcPr>
              <w:p w14:paraId="5450C812" w14:textId="11D79F95" w:rsidR="007F262A" w:rsidRDefault="00C508F3" w:rsidP="007F262A">
                <w:pPr>
                  <w:pStyle w:val="AIEStandard"/>
                </w:pPr>
                <w:r>
                  <w:t>Game Production – Workplace Ergonomics</w:t>
                </w:r>
              </w:p>
            </w:tc>
          </w:sdtContent>
        </w:sdt>
      </w:tr>
      <w:tr w:rsidR="001B5830" w:rsidRPr="001B5830" w14:paraId="6CEC744F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767E78C7" w14:textId="29087637" w:rsidR="007F262A" w:rsidRPr="001B5830" w:rsidRDefault="007F262A" w:rsidP="007F262A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Observation Checklist</w:t>
            </w:r>
          </w:p>
        </w:tc>
      </w:tr>
      <w:tr w:rsidR="007F262A" w:rsidRPr="007F262A" w14:paraId="10A40C57" w14:textId="77777777" w:rsidTr="00980DF1">
        <w:trPr>
          <w:trHeight w:val="567"/>
        </w:trPr>
        <w:tc>
          <w:tcPr>
            <w:tcW w:w="7650" w:type="dxa"/>
            <w:gridSpan w:val="6"/>
            <w:shd w:val="clear" w:color="auto" w:fill="DEEAF6" w:themeFill="accent5" w:themeFillTint="33"/>
            <w:vAlign w:val="center"/>
          </w:tcPr>
          <w:p w14:paraId="43E2DD15" w14:textId="2C521DD1" w:rsidR="007F262A" w:rsidRPr="007F262A" w:rsidRDefault="007F262A" w:rsidP="00DC253D">
            <w:pPr>
              <w:pStyle w:val="AIEStandard"/>
              <w:spacing w:before="0"/>
              <w:rPr>
                <w:b/>
                <w:bCs/>
              </w:rPr>
            </w:pPr>
            <w:r w:rsidRPr="007F262A">
              <w:rPr>
                <w:b/>
                <w:bCs/>
              </w:rPr>
              <w:t xml:space="preserve">Did the </w:t>
            </w:r>
            <w:r w:rsidR="00980DF1">
              <w:rPr>
                <w:b/>
                <w:bCs/>
              </w:rPr>
              <w:t>C</w:t>
            </w:r>
            <w:r w:rsidR="00066142">
              <w:rPr>
                <w:b/>
                <w:bCs/>
              </w:rPr>
              <w:t>andidate</w:t>
            </w:r>
            <w:r w:rsidRPr="007F262A">
              <w:rPr>
                <w:b/>
                <w:bCs/>
              </w:rPr>
              <w:t>: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7148464B" w14:textId="6716406D" w:rsidR="007F262A" w:rsidRPr="007F262A" w:rsidRDefault="007F262A" w:rsidP="00DC253D">
            <w:pPr>
              <w:pStyle w:val="AIEStandard"/>
              <w:spacing w:before="0"/>
              <w:jc w:val="center"/>
              <w:rPr>
                <w:b/>
                <w:bCs/>
              </w:rPr>
            </w:pPr>
            <w:r w:rsidRPr="007F262A">
              <w:rPr>
                <w:b/>
                <w:bCs/>
              </w:rPr>
              <w:t>Yes</w:t>
            </w:r>
          </w:p>
        </w:tc>
        <w:tc>
          <w:tcPr>
            <w:tcW w:w="657" w:type="dxa"/>
            <w:shd w:val="clear" w:color="auto" w:fill="DEEAF6" w:themeFill="accent5" w:themeFillTint="33"/>
            <w:vAlign w:val="center"/>
          </w:tcPr>
          <w:p w14:paraId="7CBD9903" w14:textId="69F0B042" w:rsidR="007F262A" w:rsidRPr="007F262A" w:rsidRDefault="007F262A" w:rsidP="00DC253D">
            <w:pPr>
              <w:pStyle w:val="AIEStandard"/>
              <w:spacing w:before="0"/>
              <w:jc w:val="center"/>
              <w:rPr>
                <w:b/>
                <w:bCs/>
              </w:rPr>
            </w:pPr>
            <w:r w:rsidRPr="007F262A">
              <w:rPr>
                <w:b/>
                <w:bCs/>
              </w:rPr>
              <w:t>No</w:t>
            </w:r>
          </w:p>
        </w:tc>
      </w:tr>
      <w:tr w:rsidR="00217AED" w14:paraId="373376F8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007A3003" w14:textId="1A3EA81E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294097278"/>
            <w:placeholder>
              <w:docPart w:val="65C441E34513441AA47261EDC8EFE94C"/>
            </w:placeholder>
          </w:sdtPr>
          <w:sdtContent>
            <w:tc>
              <w:tcPr>
                <w:tcW w:w="7088" w:type="dxa"/>
                <w:gridSpan w:val="5"/>
              </w:tcPr>
              <w:p w14:paraId="01D6F930" w14:textId="77777777" w:rsidR="00C508F3" w:rsidRDefault="00C508F3" w:rsidP="00C508F3">
                <w:pPr>
                  <w:pStyle w:val="AIEStandard"/>
                </w:pPr>
                <w:r>
                  <w:t xml:space="preserve">Has the candidate adjusted the height of their chair so that their feet are on the ground, thighs are parallel to the ground, and their desk is at elbow height? </w:t>
                </w:r>
              </w:p>
              <w:p w14:paraId="6A90A4BA" w14:textId="6F0A24BF" w:rsidR="00217AED" w:rsidRDefault="00C508F3" w:rsidP="00C508F3">
                <w:pPr>
                  <w:pStyle w:val="AIEStandard"/>
                </w:pPr>
                <w:r>
                  <w:t>If the desk is too high, has the candidate raised the chair and use a footrest to keep their feet grounded?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5876054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4A0C51E8" w14:textId="060EE942" w:rsidR="00217AED" w:rsidRPr="00217AED" w:rsidRDefault="00717AB5" w:rsidP="00217AED">
                <w:pPr>
                  <w:pStyle w:val="AIEStandard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201834049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55AF0A85" w14:textId="7BC78F75" w:rsidR="00217AED" w:rsidRPr="00217AED" w:rsidRDefault="002B7E25" w:rsidP="00217AED">
                <w:pPr>
                  <w:pStyle w:val="AIEStandard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65694D09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4C67DC17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4E103E3C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707256566"/>
              <w:placeholder>
                <w:docPart w:val="332ADA5D4AF6457AAABDF5889BF4AB0C"/>
              </w:placeholder>
              <w:showingPlcHdr/>
            </w:sdtPr>
            <w:sdtContent>
              <w:p w14:paraId="6773ED73" w14:textId="44AED7B5" w:rsidR="00217AED" w:rsidRPr="00642FBE" w:rsidRDefault="00217AED" w:rsidP="00217AED">
                <w:pPr>
                  <w:pStyle w:val="AIEStandard"/>
                  <w:rPr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30296AB9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04136EC2" w14:textId="70C44F6D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968544715"/>
            <w:placeholder>
              <w:docPart w:val="00867F83D7F1498E9CE03CB18E826ADB"/>
            </w:placeholder>
          </w:sdtPr>
          <w:sdtContent>
            <w:tc>
              <w:tcPr>
                <w:tcW w:w="7088" w:type="dxa"/>
                <w:gridSpan w:val="5"/>
              </w:tcPr>
              <w:p w14:paraId="788CB176" w14:textId="6E2D473B" w:rsidR="00217AED" w:rsidRDefault="00C508F3" w:rsidP="00217AED">
                <w:pPr>
                  <w:pStyle w:val="AIEStandard"/>
                </w:pPr>
                <w:r>
                  <w:t>Has the candidate a</w:t>
                </w:r>
                <w:r w:rsidRPr="00C508F3">
                  <w:t>djust</w:t>
                </w:r>
                <w:r>
                  <w:t>ed</w:t>
                </w:r>
                <w:r w:rsidRPr="00C508F3">
                  <w:t xml:space="preserve"> the backrest of </w:t>
                </w:r>
                <w:r>
                  <w:t xml:space="preserve">their </w:t>
                </w:r>
                <w:r w:rsidRPr="00C508F3">
                  <w:t xml:space="preserve">chair so that the curve comfortably fits </w:t>
                </w:r>
                <w:r w:rsidR="000259D9">
                  <w:t xml:space="preserve">their </w:t>
                </w:r>
                <w:r w:rsidRPr="00C508F3">
                  <w:t>lower back</w:t>
                </w:r>
                <w:r w:rsidR="000259D9"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7043178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4880E36B" w14:textId="33696A40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33403156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13A15AE9" w14:textId="0AC1F089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1DF43C31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3FEFF906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1A9BF4A7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670412838"/>
              <w:placeholder>
                <w:docPart w:val="CC324F43F415490DAA30814C7A20442D"/>
              </w:placeholder>
              <w:showingPlcHdr/>
            </w:sdtPr>
            <w:sdtContent>
              <w:p w14:paraId="74312F65" w14:textId="375552AB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7EDAD184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3DB5D913" w14:textId="36280235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2013255248"/>
            <w:placeholder>
              <w:docPart w:val="01BDA2D298BA412FB9703F81847A7CA8"/>
            </w:placeholder>
          </w:sdtPr>
          <w:sdtContent>
            <w:tc>
              <w:tcPr>
                <w:tcW w:w="7088" w:type="dxa"/>
                <w:gridSpan w:val="5"/>
              </w:tcPr>
              <w:p w14:paraId="04558D5D" w14:textId="49F7D0D8" w:rsidR="00217AED" w:rsidRDefault="000259D9" w:rsidP="000259D9">
                <w:pPr>
                  <w:pStyle w:val="AIEStandard"/>
                </w:pPr>
                <w:r>
                  <w:t>Has the candidate maintained proper posture while sitting at the computer, keep their back straight and shoulders back?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94862207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611CEBFF" w14:textId="2CDA66CD" w:rsidR="00217AED" w:rsidRPr="00217AED" w:rsidRDefault="00241459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7661215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2D966CDB" w14:textId="715EFA73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1347B521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2BA4AB7E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22D902B3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191768797"/>
              <w:placeholder>
                <w:docPart w:val="0B81CC4786CC46AB8F86D31F49CFFB86"/>
              </w:placeholder>
              <w:showingPlcHdr/>
            </w:sdtPr>
            <w:sdtContent>
              <w:p w14:paraId="6753C209" w14:textId="04F7F3EC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619DBEEA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40FC6F02" w14:textId="37E97D9A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-304930723"/>
            <w:placeholder>
              <w:docPart w:val="5E436FEAC5EA44ACB15B0DDE2B58D59B"/>
            </w:placeholder>
          </w:sdtPr>
          <w:sdtContent>
            <w:tc>
              <w:tcPr>
                <w:tcW w:w="7088" w:type="dxa"/>
                <w:gridSpan w:val="5"/>
              </w:tcPr>
              <w:p w14:paraId="2F3B6629" w14:textId="07C46230" w:rsidR="00217AED" w:rsidRDefault="000259D9" w:rsidP="000259D9">
                <w:pPr>
                  <w:pStyle w:val="AIEStandard"/>
                </w:pPr>
                <w:r>
                  <w:t xml:space="preserve">Has the candidate put the keyboard at the front of the desk so that they don’t have to reach as far to type? 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93386757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14CB02D9" w14:textId="0C1A41F2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47959724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4B38EB0A" w14:textId="23F57D4F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49BE4F7A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</w:tcPr>
          <w:p w14:paraId="7BB20081" w14:textId="77777777" w:rsidR="00217AED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</w:pPr>
          </w:p>
        </w:tc>
        <w:tc>
          <w:tcPr>
            <w:tcW w:w="8454" w:type="dxa"/>
            <w:gridSpan w:val="7"/>
          </w:tcPr>
          <w:p w14:paraId="4DF97B54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302396436"/>
              <w:placeholder>
                <w:docPart w:val="FE752C16F90B45349389D69E92590E87"/>
              </w:placeholder>
              <w:showingPlcHdr/>
            </w:sdtPr>
            <w:sdtContent>
              <w:p w14:paraId="76CA4B79" w14:textId="5F512ADC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2D320D48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24FBD22A" w14:textId="13844854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44017255"/>
            <w:placeholder>
              <w:docPart w:val="21E052A7D7444C35B4A565DE3AB3262E"/>
            </w:placeholder>
          </w:sdtPr>
          <w:sdtContent>
            <w:tc>
              <w:tcPr>
                <w:tcW w:w="7088" w:type="dxa"/>
                <w:gridSpan w:val="5"/>
              </w:tcPr>
              <w:p w14:paraId="6BBA5CBD" w14:textId="368D7284" w:rsidR="00217AED" w:rsidRDefault="000259D9" w:rsidP="00217AED">
                <w:pPr>
                  <w:pStyle w:val="AIEStandard"/>
                </w:pPr>
                <w:r>
                  <w:t xml:space="preserve">Has the candidate ensured </w:t>
                </w:r>
                <w:r w:rsidRPr="000259D9">
                  <w:t xml:space="preserve">the top of </w:t>
                </w:r>
                <w:r>
                  <w:t xml:space="preserve">their </w:t>
                </w:r>
                <w:r w:rsidRPr="000259D9">
                  <w:t>monitor</w:t>
                </w:r>
                <w:r>
                  <w:t>(</w:t>
                </w:r>
                <w:r w:rsidRPr="000259D9">
                  <w:t>s</w:t>
                </w:r>
                <w:r>
                  <w:t>)</w:t>
                </w:r>
                <w:r w:rsidRPr="000259D9">
                  <w:t xml:space="preserve"> are at eye level when sitting down</w:t>
                </w:r>
                <w:r>
                  <w:rPr>
                    <w:lang w:val="en-US"/>
                  </w:rPr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62943661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6784A370" w14:textId="3A86C198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7302634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667EE55D" w14:textId="5EBDC087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0B0E235E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74345D98" w14:textId="77777777" w:rsidR="00217AED" w:rsidRPr="007F262A" w:rsidRDefault="00217AED" w:rsidP="00217AED">
            <w:pPr>
              <w:pStyle w:val="AIEStandard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56E7BD52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648874059"/>
              <w:placeholder>
                <w:docPart w:val="E3EC75CF12EE4E128D2E309034682851"/>
              </w:placeholder>
              <w:showingPlcHdr/>
            </w:sdtPr>
            <w:sdtContent>
              <w:p w14:paraId="17F77347" w14:textId="47E6115D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59D9" w14:paraId="21DAF505" w14:textId="77777777" w:rsidTr="00EE7DFC">
        <w:trPr>
          <w:trHeight w:val="1701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63767235" w14:textId="4C7E7B33" w:rsidR="000259D9" w:rsidRPr="007F262A" w:rsidRDefault="000259D9" w:rsidP="000259D9">
            <w:pPr>
              <w:pStyle w:val="AIE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sdt>
          <w:sdtPr>
            <w:id w:val="1848900141"/>
            <w:placeholder>
              <w:docPart w:val="7AC2DF707D2D4AE2A66F72551FDA5DE7"/>
            </w:placeholder>
          </w:sdtPr>
          <w:sdtContent>
            <w:tc>
              <w:tcPr>
                <w:tcW w:w="7088" w:type="dxa"/>
                <w:gridSpan w:val="5"/>
              </w:tcPr>
              <w:p w14:paraId="69E434A8" w14:textId="77777777" w:rsidR="000259D9" w:rsidRPr="000259D9" w:rsidRDefault="000259D9" w:rsidP="000259D9">
                <w:pPr>
                  <w:pStyle w:val="AIEStandard"/>
                </w:pPr>
                <w:r>
                  <w:t>Has the cand</w:t>
                </w:r>
                <w:r w:rsidRPr="000259D9">
                  <w:t>idate</w:t>
                </w:r>
                <w:r w:rsidRPr="000259D9">
                  <w:rPr>
                    <w:rFonts w:hint="eastAsia"/>
                  </w:rPr>
                  <w:t>:</w:t>
                </w:r>
              </w:p>
              <w:p w14:paraId="764B0FFF" w14:textId="77777777" w:rsidR="000259D9" w:rsidRPr="000259D9" w:rsidRDefault="000259D9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 w:rsidRPr="000259D9">
                  <w:t>Enab</w:t>
                </w:r>
                <w:r>
                  <w:t>led the Night Light feature of the operating system, or</w:t>
                </w:r>
              </w:p>
              <w:p w14:paraId="1DD40850" w14:textId="77777777" w:rsidR="00933B64" w:rsidRPr="00933B64" w:rsidRDefault="00933B64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>
                  <w:t xml:space="preserve">Installed and set up the </w:t>
                </w:r>
                <w:proofErr w:type="spellStart"/>
                <w:r>
                  <w:t>F.lux</w:t>
                </w:r>
                <w:proofErr w:type="spellEnd"/>
                <w:r>
                  <w:t xml:space="preserve"> program (or similar), or</w:t>
                </w:r>
              </w:p>
              <w:p w14:paraId="029BFC76" w14:textId="1F81F522" w:rsidR="000259D9" w:rsidRPr="00642FBE" w:rsidRDefault="00933B64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>
                  <w:t>Demonstrated they know how to do either (1) or (2) by explaining or ‘walking through’ the process?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2113436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3530F430" w14:textId="20C7495E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31259908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5208420E" w14:textId="185662A2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0259D9" w14:paraId="380F58C5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5275CE41" w14:textId="77777777" w:rsidR="000259D9" w:rsidRPr="007F262A" w:rsidRDefault="000259D9" w:rsidP="000259D9">
            <w:pPr>
              <w:pStyle w:val="AIEStandard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45129F44" w14:textId="77777777" w:rsidR="000259D9" w:rsidRDefault="000259D9" w:rsidP="000259D9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831491010"/>
              <w:placeholder>
                <w:docPart w:val="E3C6A9A48238424DB13877D2CAE53D84"/>
              </w:placeholder>
              <w:showingPlcHdr/>
            </w:sdtPr>
            <w:sdtContent>
              <w:p w14:paraId="0C767912" w14:textId="7674D94E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59D9" w:rsidRPr="001B5830" w14:paraId="08D81A33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00639F04" w14:textId="3ED8B127" w:rsidR="000259D9" w:rsidRPr="001B5830" w:rsidRDefault="000259D9" w:rsidP="000259D9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</w:p>
        </w:tc>
      </w:tr>
      <w:tr w:rsidR="000259D9" w14:paraId="3EFADD60" w14:textId="77777777" w:rsidTr="00980DF1">
        <w:trPr>
          <w:trHeight w:val="567"/>
        </w:trPr>
        <w:tc>
          <w:tcPr>
            <w:tcW w:w="2405" w:type="dxa"/>
            <w:gridSpan w:val="3"/>
            <w:shd w:val="clear" w:color="auto" w:fill="DEEAF6" w:themeFill="accent5" w:themeFillTint="33"/>
          </w:tcPr>
          <w:p w14:paraId="6571BD6A" w14:textId="3437C10C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>Overall Performance:</w:t>
            </w:r>
          </w:p>
        </w:tc>
        <w:tc>
          <w:tcPr>
            <w:tcW w:w="3260" w:type="dxa"/>
            <w:vAlign w:val="center"/>
          </w:tcPr>
          <w:p w14:paraId="577C7E23" w14:textId="2AD6EDCD" w:rsidR="000259D9" w:rsidRPr="00217AED" w:rsidRDefault="00000000" w:rsidP="000259D9">
            <w:pPr>
              <w:pStyle w:val="AIEStandard"/>
              <w:spacing w:before="0"/>
              <w:rPr>
                <w:b/>
                <w:bCs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51422052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0259D9"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0259D9" w:rsidRPr="00217AED">
              <w:rPr>
                <w:b/>
                <w:bCs/>
              </w:rPr>
              <w:t xml:space="preserve"> </w:t>
            </w:r>
            <w:r w:rsidR="000259D9">
              <w:rPr>
                <w:b/>
                <w:bCs/>
              </w:rPr>
              <w:t>Competent</w:t>
            </w:r>
          </w:p>
        </w:tc>
        <w:tc>
          <w:tcPr>
            <w:tcW w:w="3351" w:type="dxa"/>
            <w:gridSpan w:val="4"/>
            <w:vAlign w:val="center"/>
          </w:tcPr>
          <w:p w14:paraId="5DFFF22F" w14:textId="33736DFA" w:rsidR="000259D9" w:rsidRPr="00217AED" w:rsidRDefault="00000000" w:rsidP="000259D9">
            <w:pPr>
              <w:pStyle w:val="AIEStandard"/>
              <w:spacing w:before="0"/>
              <w:rPr>
                <w:b/>
                <w:bCs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2045381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0259D9"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0259D9" w:rsidRPr="00217AED">
              <w:rPr>
                <w:b/>
                <w:bCs/>
              </w:rPr>
              <w:t xml:space="preserve"> </w:t>
            </w:r>
            <w:r w:rsidR="000259D9">
              <w:rPr>
                <w:b/>
                <w:bCs/>
              </w:rPr>
              <w:t>Competency Not Achieved</w:t>
            </w:r>
          </w:p>
        </w:tc>
      </w:tr>
      <w:tr w:rsidR="000259D9" w14:paraId="35D9BFF4" w14:textId="77777777" w:rsidTr="00DC253D">
        <w:trPr>
          <w:trHeight w:val="2268"/>
        </w:trPr>
        <w:tc>
          <w:tcPr>
            <w:tcW w:w="2405" w:type="dxa"/>
            <w:gridSpan w:val="3"/>
            <w:shd w:val="clear" w:color="auto" w:fill="DEEAF6" w:themeFill="accent5" w:themeFillTint="33"/>
          </w:tcPr>
          <w:p w14:paraId="390B7FB8" w14:textId="4990571B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 xml:space="preserve">Feedback to </w:t>
            </w:r>
            <w:r>
              <w:rPr>
                <w:b/>
                <w:bCs/>
              </w:rPr>
              <w:t>Candidate</w:t>
            </w:r>
            <w:r w:rsidRPr="001B5830">
              <w:rPr>
                <w:b/>
                <w:bCs/>
              </w:rPr>
              <w:t>:</w:t>
            </w:r>
          </w:p>
        </w:tc>
        <w:sdt>
          <w:sdtPr>
            <w:id w:val="-558550881"/>
            <w:placeholder>
              <w:docPart w:val="911909493E2D4D47965164F231D9A9F7"/>
            </w:placeholder>
            <w:showingPlcHdr/>
          </w:sdtPr>
          <w:sdtContent>
            <w:tc>
              <w:tcPr>
                <w:tcW w:w="6611" w:type="dxa"/>
                <w:gridSpan w:val="5"/>
              </w:tcPr>
              <w:p w14:paraId="02208D4F" w14:textId="07C4D993" w:rsidR="000259D9" w:rsidRDefault="000259D9" w:rsidP="000259D9">
                <w:pPr>
                  <w:pStyle w:val="AIEStandard"/>
                </w:pPr>
                <w:r w:rsidRPr="0045128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59D9" w14:paraId="0A3370E1" w14:textId="77777777" w:rsidTr="00DC253D">
        <w:tc>
          <w:tcPr>
            <w:tcW w:w="2405" w:type="dxa"/>
            <w:gridSpan w:val="3"/>
            <w:shd w:val="clear" w:color="auto" w:fill="DEEAF6" w:themeFill="accent5" w:themeFillTint="33"/>
          </w:tcPr>
          <w:p w14:paraId="7DA5CC94" w14:textId="1D061C97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>Assessor Signature:</w:t>
            </w:r>
          </w:p>
        </w:tc>
        <w:tc>
          <w:tcPr>
            <w:tcW w:w="4253" w:type="dxa"/>
            <w:gridSpan w:val="2"/>
          </w:tcPr>
          <w:p w14:paraId="5CA651E9" w14:textId="77777777" w:rsidR="000259D9" w:rsidRDefault="000259D9" w:rsidP="000259D9">
            <w:pPr>
              <w:pStyle w:val="AIEStandard"/>
            </w:pPr>
          </w:p>
        </w:tc>
        <w:tc>
          <w:tcPr>
            <w:tcW w:w="2358" w:type="dxa"/>
            <w:gridSpan w:val="3"/>
          </w:tcPr>
          <w:p w14:paraId="73A13321" w14:textId="64E7C083" w:rsidR="000259D9" w:rsidRPr="001B5830" w:rsidRDefault="000259D9" w:rsidP="000259D9">
            <w:pPr>
              <w:pStyle w:val="AIEStandard"/>
              <w:rPr>
                <w:b/>
                <w:bCs/>
              </w:rPr>
            </w:pPr>
            <w:r w:rsidRPr="001B5830">
              <w:rPr>
                <w:b/>
                <w:bCs/>
              </w:rPr>
              <w:t xml:space="preserve">Date: </w:t>
            </w:r>
            <w:sdt>
              <w:sdtPr>
                <w:rPr>
                  <w:b/>
                  <w:bCs/>
                </w:rPr>
                <w:id w:val="1711448633"/>
                <w:placeholder>
                  <w:docPart w:val="AE76599761FC49EB8AC6610783452C2E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45128B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1169F15B" w14:textId="516008C6" w:rsidR="00642FBE" w:rsidRPr="007F262A" w:rsidRDefault="00642FBE" w:rsidP="00DC253D">
      <w:pPr>
        <w:pStyle w:val="AIEStandard"/>
      </w:pPr>
    </w:p>
    <w:sectPr w:rsidR="00642FBE" w:rsidRPr="007F262A" w:rsidSect="00C50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76" w:right="1440" w:bottom="1440" w:left="1440" w:header="19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B9DC" w14:textId="77777777" w:rsidR="00DD7745" w:rsidRDefault="00DD7745" w:rsidP="00343EC4">
      <w:pPr>
        <w:spacing w:after="0" w:line="240" w:lineRule="auto"/>
      </w:pPr>
      <w:r>
        <w:separator/>
      </w:r>
    </w:p>
  </w:endnote>
  <w:endnote w:type="continuationSeparator" w:id="0">
    <w:p w14:paraId="2085D91B" w14:textId="77777777" w:rsidR="00DD7745" w:rsidRDefault="00DD7745" w:rsidP="00343EC4">
      <w:pPr>
        <w:spacing w:after="0" w:line="240" w:lineRule="auto"/>
      </w:pPr>
      <w:r>
        <w:continuationSeparator/>
      </w:r>
    </w:p>
  </w:endnote>
  <w:endnote w:type="continuationNotice" w:id="1">
    <w:p w14:paraId="2E29C250" w14:textId="77777777" w:rsidR="00DD7745" w:rsidRDefault="00DD77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DE5A" w14:textId="77777777" w:rsidR="00C508F3" w:rsidRDefault="00C50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455F" w14:textId="77777777" w:rsidR="00343EC4" w:rsidRPr="00343EC4" w:rsidRDefault="00000000" w:rsidP="00343EC4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Title"/>
        <w:tag w:val=""/>
        <w:id w:val="1592888817"/>
        <w:placeholder>
          <w:docPart w:val="9D0D82F240D741AEB531705617A889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36970">
          <w:rPr>
            <w:sz w:val="16"/>
            <w:szCs w:val="16"/>
          </w:rPr>
          <w:t>AIE Document Template</w:t>
        </w:r>
      </w:sdtContent>
    </w:sdt>
    <w:r w:rsidR="00343EC4" w:rsidRPr="00343EC4">
      <w:rPr>
        <w:sz w:val="16"/>
        <w:szCs w:val="16"/>
      </w:rPr>
      <w:tab/>
    </w:r>
    <w:r w:rsidR="00343EC4" w:rsidRPr="00343EC4">
      <w:rPr>
        <w:sz w:val="16"/>
        <w:szCs w:val="16"/>
      </w:rPr>
      <w:tab/>
      <w:t>V</w:t>
    </w:r>
    <w:r w:rsidR="00AA041F">
      <w:rPr>
        <w:sz w:val="16"/>
        <w:szCs w:val="16"/>
      </w:rPr>
      <w:t>3</w:t>
    </w:r>
    <w:r w:rsidR="00750E2F">
      <w:rPr>
        <w:sz w:val="16"/>
        <w:szCs w:val="16"/>
      </w:rPr>
      <w:t>.</w:t>
    </w:r>
    <w:r w:rsidR="00C2313C">
      <w:rPr>
        <w:sz w:val="16"/>
        <w:szCs w:val="16"/>
      </w:rPr>
      <w:t>2</w:t>
    </w:r>
  </w:p>
  <w:p w14:paraId="0BD30FC0" w14:textId="77777777" w:rsidR="00343EC4" w:rsidRPr="00343EC4" w:rsidRDefault="00343EC4" w:rsidP="00343EC4">
    <w:pPr>
      <w:pStyle w:val="Footer"/>
      <w:rPr>
        <w:sz w:val="16"/>
        <w:szCs w:val="16"/>
      </w:rPr>
    </w:pPr>
    <w:r w:rsidRPr="00343EC4">
      <w:rPr>
        <w:sz w:val="16"/>
        <w:szCs w:val="16"/>
      </w:rPr>
      <w:t>Last modified</w:t>
    </w:r>
    <w:r w:rsidR="00AF7DFE">
      <w:rPr>
        <w:sz w:val="16"/>
        <w:szCs w:val="16"/>
      </w:rPr>
      <w:t>:</w:t>
    </w:r>
    <w:r w:rsidRPr="00343EC4">
      <w:rPr>
        <w:sz w:val="16"/>
        <w:szCs w:val="16"/>
      </w:rPr>
      <w:t xml:space="preserve"> </w:t>
    </w:r>
    <w:sdt>
      <w:sdtPr>
        <w:rPr>
          <w:sz w:val="16"/>
          <w:szCs w:val="16"/>
        </w:rPr>
        <w:id w:val="-351261470"/>
        <w:placeholder>
          <w:docPart w:val="DefaultPlaceholder_-1854013440"/>
        </w:placeholder>
        <w:date w:fullDate="2021-09-22T00:00:00Z">
          <w:dateFormat w:val="d MMMM yyyy"/>
          <w:lid w:val="en-AU"/>
          <w:storeMappedDataAs w:val="dateTime"/>
          <w:calendar w:val="gregorian"/>
        </w:date>
      </w:sdtPr>
      <w:sdtContent>
        <w:r w:rsidR="00C2313C">
          <w:rPr>
            <w:sz w:val="16"/>
            <w:szCs w:val="16"/>
          </w:rPr>
          <w:t>22 September 2021</w:t>
        </w:r>
      </w:sdtContent>
    </w:sdt>
  </w:p>
  <w:p w14:paraId="3B10021B" w14:textId="77777777" w:rsidR="00343EC4" w:rsidRPr="00343EC4" w:rsidRDefault="00343EC4">
    <w:pPr>
      <w:pStyle w:val="Footer"/>
      <w:rPr>
        <w:sz w:val="16"/>
        <w:szCs w:val="16"/>
      </w:rPr>
    </w:pPr>
    <w:r w:rsidRPr="00343EC4">
      <w:rPr>
        <w:sz w:val="16"/>
        <w:szCs w:val="16"/>
      </w:rPr>
      <w:t>Document location: MyAIE</w:t>
    </w:r>
    <w:r w:rsidRPr="00343EC4">
      <w:rPr>
        <w:sz w:val="16"/>
        <w:szCs w:val="16"/>
      </w:rPr>
      <w:tab/>
    </w:r>
    <w:r w:rsidRPr="00343EC4">
      <w:rPr>
        <w:sz w:val="16"/>
        <w:szCs w:val="16"/>
      </w:rPr>
      <w:tab/>
      <w:t xml:space="preserve">Page </w:t>
    </w:r>
    <w:r w:rsidRPr="00343EC4">
      <w:rPr>
        <w:sz w:val="16"/>
        <w:szCs w:val="16"/>
      </w:rPr>
      <w:fldChar w:fldCharType="begin"/>
    </w:r>
    <w:r w:rsidRPr="00343EC4">
      <w:rPr>
        <w:sz w:val="16"/>
        <w:szCs w:val="16"/>
      </w:rPr>
      <w:instrText xml:space="preserve"> PAGE </w:instrText>
    </w:r>
    <w:r w:rsidRPr="00343EC4">
      <w:rPr>
        <w:sz w:val="16"/>
        <w:szCs w:val="16"/>
      </w:rPr>
      <w:fldChar w:fldCharType="separate"/>
    </w:r>
    <w:r w:rsidRPr="00343EC4">
      <w:rPr>
        <w:sz w:val="16"/>
        <w:szCs w:val="16"/>
      </w:rPr>
      <w:t>2</w:t>
    </w:r>
    <w:r w:rsidRPr="00343EC4">
      <w:rPr>
        <w:sz w:val="16"/>
        <w:szCs w:val="16"/>
      </w:rPr>
      <w:fldChar w:fldCharType="end"/>
    </w:r>
    <w:r w:rsidRPr="00343EC4">
      <w:rPr>
        <w:sz w:val="16"/>
        <w:szCs w:val="16"/>
      </w:rPr>
      <w:t xml:space="preserve"> of </w:t>
    </w:r>
    <w:r w:rsidRPr="00343EC4">
      <w:rPr>
        <w:sz w:val="16"/>
        <w:szCs w:val="16"/>
      </w:rPr>
      <w:fldChar w:fldCharType="begin"/>
    </w:r>
    <w:r w:rsidRPr="00343EC4">
      <w:rPr>
        <w:sz w:val="16"/>
        <w:szCs w:val="16"/>
      </w:rPr>
      <w:instrText xml:space="preserve"> NUMPAGES </w:instrText>
    </w:r>
    <w:r w:rsidRPr="00343EC4">
      <w:rPr>
        <w:sz w:val="16"/>
        <w:szCs w:val="16"/>
      </w:rPr>
      <w:fldChar w:fldCharType="separate"/>
    </w:r>
    <w:r w:rsidRPr="00343EC4">
      <w:rPr>
        <w:sz w:val="16"/>
        <w:szCs w:val="16"/>
      </w:rPr>
      <w:t>2</w:t>
    </w:r>
    <w:r w:rsidRPr="00343EC4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5B8C" w14:textId="77777777" w:rsidR="00C508F3" w:rsidRDefault="00C50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27AB" w14:textId="77777777" w:rsidR="00DD7745" w:rsidRDefault="00DD7745" w:rsidP="00343EC4">
      <w:pPr>
        <w:spacing w:after="0" w:line="240" w:lineRule="auto"/>
      </w:pPr>
      <w:r>
        <w:separator/>
      </w:r>
    </w:p>
  </w:footnote>
  <w:footnote w:type="continuationSeparator" w:id="0">
    <w:p w14:paraId="68F88CB8" w14:textId="77777777" w:rsidR="00DD7745" w:rsidRDefault="00DD7745" w:rsidP="00343EC4">
      <w:pPr>
        <w:spacing w:after="0" w:line="240" w:lineRule="auto"/>
      </w:pPr>
      <w:r>
        <w:continuationSeparator/>
      </w:r>
    </w:p>
  </w:footnote>
  <w:footnote w:type="continuationNotice" w:id="1">
    <w:p w14:paraId="5C67F94F" w14:textId="77777777" w:rsidR="00DD7745" w:rsidRDefault="00DD77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1609" w14:textId="77777777" w:rsidR="00C508F3" w:rsidRDefault="00C50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DE21" w14:textId="05C29622" w:rsidR="00AE0F2F" w:rsidRPr="00C508F3" w:rsidRDefault="00C508F3" w:rsidP="00C508F3">
    <w:pPr>
      <w:pStyle w:val="AIEStandard"/>
      <w:spacing w:before="0" w:after="0"/>
      <w:rPr>
        <w:b/>
        <w:bCs/>
        <w:sz w:val="28"/>
        <w:szCs w:val="28"/>
      </w:rPr>
    </w:pP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>ICT</w:t>
    </w:r>
    <w:r>
      <w:rPr>
        <w:b/>
        <w:bCs/>
        <w:noProof/>
        <w:color w:val="FFFFFF" w:themeColor="background1"/>
        <w:sz w:val="28"/>
        <w:szCs w:val="28"/>
        <w:lang w:eastAsia="en-AU"/>
      </w:rPr>
      <w:t>3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 xml:space="preserve">0120 – Certificate </w:t>
    </w:r>
    <w:r>
      <w:rPr>
        <w:b/>
        <w:bCs/>
        <w:noProof/>
        <w:color w:val="FFFFFF" w:themeColor="background1"/>
        <w:sz w:val="28"/>
        <w:szCs w:val="28"/>
        <w:lang w:eastAsia="en-AU"/>
      </w:rPr>
      <w:t>I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 xml:space="preserve">II in 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Information 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>Technolog</w:t>
    </w:r>
    <w:r w:rsidR="00000000">
      <w:rPr>
        <w:b/>
        <w:bCs/>
        <w:noProof/>
        <w:sz w:val="28"/>
        <w:szCs w:val="28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25" type="#_x0000_t75" style="position:absolute;margin-left:-74.05pt;margin-top:-63.3pt;width:598.3pt;height:846.3pt;z-index:-251658752;mso-position-horizontal-relative:margin;mso-position-vertical-relative:margin" o:allowincell="f">
          <v:imagedata r:id="rId1" o:title="a4-bg-v2"/>
          <w10:wrap anchorx="margin" anchory="margin"/>
        </v:shape>
      </w:pict>
    </w:r>
    <w:r>
      <w:rPr>
        <w:b/>
        <w:bCs/>
        <w:noProof/>
        <w:color w:val="FFFFFF" w:themeColor="background1"/>
        <w:sz w:val="28"/>
        <w:szCs w:val="28"/>
        <w:lang w:eastAsia="en-AU"/>
      </w:rPr>
      <w:t>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DE24" w14:textId="77777777" w:rsidR="00C508F3" w:rsidRDefault="00C50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87F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2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7A09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CCA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7027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8EC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745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F0A"/>
    <w:multiLevelType w:val="multilevel"/>
    <w:tmpl w:val="1BE0C57E"/>
    <w:numStyleLink w:val="AIEAlphaList"/>
  </w:abstractNum>
  <w:abstractNum w:abstractNumId="11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475EE"/>
    <w:multiLevelType w:val="multilevel"/>
    <w:tmpl w:val="37C60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EED1A4E"/>
    <w:multiLevelType w:val="hybridMultilevel"/>
    <w:tmpl w:val="A4840ADA"/>
    <w:lvl w:ilvl="0" w:tplc="581EE2BE">
      <w:start w:val="1"/>
      <w:numFmt w:val="upperRoman"/>
      <w:lvlText w:val="%1."/>
      <w:lvlJc w:val="right"/>
      <w:pPr>
        <w:ind w:left="1800" w:hanging="360"/>
      </w:pPr>
    </w:lvl>
    <w:lvl w:ilvl="1" w:tplc="D1EAA75A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26B2BE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AB7D45"/>
    <w:multiLevelType w:val="hybridMultilevel"/>
    <w:tmpl w:val="287455AA"/>
    <w:lvl w:ilvl="0" w:tplc="DA6E4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44AD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D30FC1"/>
    <w:multiLevelType w:val="multilevel"/>
    <w:tmpl w:val="9E743A74"/>
    <w:lvl w:ilvl="0">
      <w:start w:val="1"/>
      <w:numFmt w:val="decimal"/>
      <w:pStyle w:val="AIEHL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lvlText w:val="%1.%2.%3.%4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9" w15:restartNumberingAfterBreak="0">
    <w:nsid w:val="54D666AF"/>
    <w:multiLevelType w:val="hybridMultilevel"/>
    <w:tmpl w:val="2564C94C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C360C"/>
    <w:multiLevelType w:val="hybridMultilevel"/>
    <w:tmpl w:val="ABBCE068"/>
    <w:lvl w:ilvl="0" w:tplc="44F28730">
      <w:start w:val="1"/>
      <w:numFmt w:val="lowerRoman"/>
      <w:lvlText w:val="%1."/>
      <w:lvlJc w:val="right"/>
      <w:pPr>
        <w:ind w:left="2534" w:hanging="360"/>
      </w:pPr>
    </w:lvl>
    <w:lvl w:ilvl="1" w:tplc="0C090019" w:tentative="1">
      <w:start w:val="1"/>
      <w:numFmt w:val="lowerLetter"/>
      <w:lvlText w:val="%2."/>
      <w:lvlJc w:val="left"/>
      <w:pPr>
        <w:ind w:left="3254" w:hanging="360"/>
      </w:pPr>
    </w:lvl>
    <w:lvl w:ilvl="2" w:tplc="0C09001B" w:tentative="1">
      <w:start w:val="1"/>
      <w:numFmt w:val="lowerRoman"/>
      <w:lvlText w:val="%3."/>
      <w:lvlJc w:val="right"/>
      <w:pPr>
        <w:ind w:left="3974" w:hanging="180"/>
      </w:pPr>
    </w:lvl>
    <w:lvl w:ilvl="3" w:tplc="0C09000F" w:tentative="1">
      <w:start w:val="1"/>
      <w:numFmt w:val="decimal"/>
      <w:lvlText w:val="%4."/>
      <w:lvlJc w:val="left"/>
      <w:pPr>
        <w:ind w:left="4694" w:hanging="360"/>
      </w:pPr>
    </w:lvl>
    <w:lvl w:ilvl="4" w:tplc="0C090019" w:tentative="1">
      <w:start w:val="1"/>
      <w:numFmt w:val="lowerLetter"/>
      <w:lvlText w:val="%5."/>
      <w:lvlJc w:val="left"/>
      <w:pPr>
        <w:ind w:left="5414" w:hanging="360"/>
      </w:pPr>
    </w:lvl>
    <w:lvl w:ilvl="5" w:tplc="0C09001B" w:tentative="1">
      <w:start w:val="1"/>
      <w:numFmt w:val="lowerRoman"/>
      <w:lvlText w:val="%6."/>
      <w:lvlJc w:val="right"/>
      <w:pPr>
        <w:ind w:left="6134" w:hanging="180"/>
      </w:pPr>
    </w:lvl>
    <w:lvl w:ilvl="6" w:tplc="0C09000F" w:tentative="1">
      <w:start w:val="1"/>
      <w:numFmt w:val="decimal"/>
      <w:lvlText w:val="%7."/>
      <w:lvlJc w:val="left"/>
      <w:pPr>
        <w:ind w:left="6854" w:hanging="360"/>
      </w:pPr>
    </w:lvl>
    <w:lvl w:ilvl="7" w:tplc="0C090019" w:tentative="1">
      <w:start w:val="1"/>
      <w:numFmt w:val="lowerLetter"/>
      <w:lvlText w:val="%8."/>
      <w:lvlJc w:val="left"/>
      <w:pPr>
        <w:ind w:left="7574" w:hanging="360"/>
      </w:pPr>
    </w:lvl>
    <w:lvl w:ilvl="8" w:tplc="0C09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21" w15:restartNumberingAfterBreak="0">
    <w:nsid w:val="7634061A"/>
    <w:multiLevelType w:val="multilevel"/>
    <w:tmpl w:val="196C9B12"/>
    <w:lvl w:ilvl="0">
      <w:start w:val="1"/>
      <w:numFmt w:val="upperLetter"/>
      <w:pStyle w:val="AIEAppendix"/>
      <w:lvlText w:val="Appendix %1: 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66886988">
    <w:abstractNumId w:val="12"/>
  </w:num>
  <w:num w:numId="2" w16cid:durableId="309602977">
    <w:abstractNumId w:val="18"/>
  </w:num>
  <w:num w:numId="3" w16cid:durableId="1775705640">
    <w:abstractNumId w:val="18"/>
  </w:num>
  <w:num w:numId="4" w16cid:durableId="46882392">
    <w:abstractNumId w:val="11"/>
  </w:num>
  <w:num w:numId="5" w16cid:durableId="825822645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6" w16cid:durableId="690886248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7" w16cid:durableId="1501659091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8" w16cid:durableId="1266040766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9" w16cid:durableId="1341002595">
    <w:abstractNumId w:val="10"/>
    <w:lvlOverride w:ilvl="0">
      <w:lvl w:ilvl="0">
        <w:start w:val="1"/>
        <w:numFmt w:val="lowerLetter"/>
        <w:lvlText w:val="%1."/>
        <w:lvlJc w:val="left"/>
        <w:pPr>
          <w:ind w:left="720" w:hanging="363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none"/>
        <w:lvlRestart w:val="0"/>
        <w:lvlText w:val="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0" w16cid:durableId="2096902939">
    <w:abstractNumId w:val="10"/>
    <w:lvlOverride w:ilvl="0">
      <w:lvl w:ilvl="0">
        <w:start w:val="1"/>
        <w:numFmt w:val="lowerLetter"/>
        <w:lvlText w:val="%1."/>
        <w:lvlJc w:val="left"/>
        <w:pPr>
          <w:ind w:left="720" w:hanging="363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none"/>
        <w:lvlRestart w:val="0"/>
        <w:lvlText w:val="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1" w16cid:durableId="864054682">
    <w:abstractNumId w:val="15"/>
  </w:num>
  <w:num w:numId="12" w16cid:durableId="435948785">
    <w:abstractNumId w:val="8"/>
  </w:num>
  <w:num w:numId="13" w16cid:durableId="382145907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4" w16cid:durableId="227425436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5" w16cid:durableId="1780641873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6" w16cid:durableId="1576933823">
    <w:abstractNumId w:val="13"/>
  </w:num>
  <w:num w:numId="17" w16cid:durableId="470753543">
    <w:abstractNumId w:val="13"/>
    <w:lvlOverride w:ilvl="0">
      <w:startOverride w:val="1"/>
    </w:lvlOverride>
  </w:num>
  <w:num w:numId="18" w16cid:durableId="2062438322">
    <w:abstractNumId w:val="13"/>
    <w:lvlOverride w:ilvl="0">
      <w:startOverride w:val="1"/>
    </w:lvlOverride>
  </w:num>
  <w:num w:numId="19" w16cid:durableId="1612517918">
    <w:abstractNumId w:val="14"/>
  </w:num>
  <w:num w:numId="20" w16cid:durableId="1167789607">
    <w:abstractNumId w:val="20"/>
  </w:num>
  <w:num w:numId="21" w16cid:durableId="520437484">
    <w:abstractNumId w:val="21"/>
  </w:num>
  <w:num w:numId="22" w16cid:durableId="1100685076">
    <w:abstractNumId w:val="13"/>
    <w:lvlOverride w:ilvl="0">
      <w:startOverride w:val="1"/>
    </w:lvlOverride>
  </w:num>
  <w:num w:numId="23" w16cid:durableId="566291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86701553">
    <w:abstractNumId w:val="17"/>
  </w:num>
  <w:num w:numId="25" w16cid:durableId="1544950309">
    <w:abstractNumId w:val="9"/>
  </w:num>
  <w:num w:numId="26" w16cid:durableId="1760834019">
    <w:abstractNumId w:val="7"/>
  </w:num>
  <w:num w:numId="27" w16cid:durableId="634220458">
    <w:abstractNumId w:val="6"/>
  </w:num>
  <w:num w:numId="28" w16cid:durableId="360279231">
    <w:abstractNumId w:val="5"/>
  </w:num>
  <w:num w:numId="29" w16cid:durableId="1339819022">
    <w:abstractNumId w:val="4"/>
  </w:num>
  <w:num w:numId="30" w16cid:durableId="765884441">
    <w:abstractNumId w:val="3"/>
  </w:num>
  <w:num w:numId="31" w16cid:durableId="353003329">
    <w:abstractNumId w:val="2"/>
  </w:num>
  <w:num w:numId="32" w16cid:durableId="442189107">
    <w:abstractNumId w:val="1"/>
  </w:num>
  <w:num w:numId="33" w16cid:durableId="1122530885">
    <w:abstractNumId w:val="0"/>
  </w:num>
  <w:num w:numId="34" w16cid:durableId="855582444">
    <w:abstractNumId w:val="19"/>
  </w:num>
  <w:num w:numId="35" w16cid:durableId="121266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2A"/>
    <w:rsid w:val="000068C6"/>
    <w:rsid w:val="00017BEF"/>
    <w:rsid w:val="000259D9"/>
    <w:rsid w:val="00066142"/>
    <w:rsid w:val="000703F5"/>
    <w:rsid w:val="000C0EBC"/>
    <w:rsid w:val="000C3C6A"/>
    <w:rsid w:val="000C6CB6"/>
    <w:rsid w:val="000F6584"/>
    <w:rsid w:val="00104274"/>
    <w:rsid w:val="00112DE5"/>
    <w:rsid w:val="00191CA4"/>
    <w:rsid w:val="001A4B97"/>
    <w:rsid w:val="001B5830"/>
    <w:rsid w:val="00217AED"/>
    <w:rsid w:val="00241459"/>
    <w:rsid w:val="00256177"/>
    <w:rsid w:val="00280C17"/>
    <w:rsid w:val="002B7E25"/>
    <w:rsid w:val="002C3C6A"/>
    <w:rsid w:val="002C57BB"/>
    <w:rsid w:val="003261AC"/>
    <w:rsid w:val="00331B1D"/>
    <w:rsid w:val="00343EC4"/>
    <w:rsid w:val="00354A22"/>
    <w:rsid w:val="00380AAB"/>
    <w:rsid w:val="003C0C07"/>
    <w:rsid w:val="003C3867"/>
    <w:rsid w:val="003D36FB"/>
    <w:rsid w:val="003F55B6"/>
    <w:rsid w:val="003F58D5"/>
    <w:rsid w:val="00421120"/>
    <w:rsid w:val="00422A26"/>
    <w:rsid w:val="004461AA"/>
    <w:rsid w:val="00456792"/>
    <w:rsid w:val="00484D24"/>
    <w:rsid w:val="004C541A"/>
    <w:rsid w:val="004C61F0"/>
    <w:rsid w:val="004E3023"/>
    <w:rsid w:val="00502FDD"/>
    <w:rsid w:val="00537900"/>
    <w:rsid w:val="00560DCC"/>
    <w:rsid w:val="005A0C9D"/>
    <w:rsid w:val="005A1B03"/>
    <w:rsid w:val="005B19A6"/>
    <w:rsid w:val="005F2EBA"/>
    <w:rsid w:val="006033D5"/>
    <w:rsid w:val="00607074"/>
    <w:rsid w:val="006074FB"/>
    <w:rsid w:val="00626926"/>
    <w:rsid w:val="00642DE5"/>
    <w:rsid w:val="00642FBE"/>
    <w:rsid w:val="006912CE"/>
    <w:rsid w:val="006952B8"/>
    <w:rsid w:val="006C3659"/>
    <w:rsid w:val="006D41A9"/>
    <w:rsid w:val="006E1255"/>
    <w:rsid w:val="00710E33"/>
    <w:rsid w:val="00717AB5"/>
    <w:rsid w:val="007235EA"/>
    <w:rsid w:val="00734726"/>
    <w:rsid w:val="00746141"/>
    <w:rsid w:val="00750E2F"/>
    <w:rsid w:val="007C7BD8"/>
    <w:rsid w:val="007E0272"/>
    <w:rsid w:val="007E632E"/>
    <w:rsid w:val="007F262A"/>
    <w:rsid w:val="0081252B"/>
    <w:rsid w:val="00853876"/>
    <w:rsid w:val="0087002A"/>
    <w:rsid w:val="00886253"/>
    <w:rsid w:val="00890E2F"/>
    <w:rsid w:val="008F31EC"/>
    <w:rsid w:val="009166B5"/>
    <w:rsid w:val="00933B64"/>
    <w:rsid w:val="00936970"/>
    <w:rsid w:val="00980DF1"/>
    <w:rsid w:val="0099586C"/>
    <w:rsid w:val="009977F3"/>
    <w:rsid w:val="009B65E2"/>
    <w:rsid w:val="009C2E94"/>
    <w:rsid w:val="009F0FA9"/>
    <w:rsid w:val="00A06D7D"/>
    <w:rsid w:val="00A07D2F"/>
    <w:rsid w:val="00A371A6"/>
    <w:rsid w:val="00A51FB1"/>
    <w:rsid w:val="00A6636F"/>
    <w:rsid w:val="00A7558E"/>
    <w:rsid w:val="00A7797D"/>
    <w:rsid w:val="00A8230B"/>
    <w:rsid w:val="00A912A5"/>
    <w:rsid w:val="00AA041F"/>
    <w:rsid w:val="00AE0F2F"/>
    <w:rsid w:val="00AF7DFE"/>
    <w:rsid w:val="00B26D75"/>
    <w:rsid w:val="00B52179"/>
    <w:rsid w:val="00B627BC"/>
    <w:rsid w:val="00B6727F"/>
    <w:rsid w:val="00B93E15"/>
    <w:rsid w:val="00BA0608"/>
    <w:rsid w:val="00BC321C"/>
    <w:rsid w:val="00BC4564"/>
    <w:rsid w:val="00BC50C2"/>
    <w:rsid w:val="00BC56CA"/>
    <w:rsid w:val="00C2313C"/>
    <w:rsid w:val="00C508F3"/>
    <w:rsid w:val="00C53FFE"/>
    <w:rsid w:val="00C75D77"/>
    <w:rsid w:val="00C77E70"/>
    <w:rsid w:val="00C94C94"/>
    <w:rsid w:val="00CA408E"/>
    <w:rsid w:val="00CF207C"/>
    <w:rsid w:val="00D60E1A"/>
    <w:rsid w:val="00DA388F"/>
    <w:rsid w:val="00DB42F8"/>
    <w:rsid w:val="00DC253D"/>
    <w:rsid w:val="00DC4BB2"/>
    <w:rsid w:val="00DC5FA8"/>
    <w:rsid w:val="00DD61E5"/>
    <w:rsid w:val="00DD7745"/>
    <w:rsid w:val="00E34679"/>
    <w:rsid w:val="00E37D03"/>
    <w:rsid w:val="00E435C5"/>
    <w:rsid w:val="00E75440"/>
    <w:rsid w:val="00E8443D"/>
    <w:rsid w:val="00EA11E2"/>
    <w:rsid w:val="00EC7332"/>
    <w:rsid w:val="00ED3129"/>
    <w:rsid w:val="00EF2D3D"/>
    <w:rsid w:val="00F115F8"/>
    <w:rsid w:val="00F401EB"/>
    <w:rsid w:val="00F72E11"/>
    <w:rsid w:val="00F818CD"/>
    <w:rsid w:val="00F95A48"/>
    <w:rsid w:val="00FA381C"/>
    <w:rsid w:val="00FD741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807AA"/>
  <w15:chartTrackingRefBased/>
  <w15:docId w15:val="{5B0D20D4-7550-4F67-BCF7-FC9D9667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0C07"/>
  </w:style>
  <w:style w:type="paragraph" w:styleId="Heading1">
    <w:name w:val="heading 1"/>
    <w:basedOn w:val="Normal"/>
    <w:next w:val="Normal"/>
    <w:link w:val="Heading1Char"/>
    <w:uiPriority w:val="9"/>
    <w:rsid w:val="003C0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HL1">
    <w:name w:val="AIE HL1"/>
    <w:next w:val="AIEStandard"/>
    <w:link w:val="AIEHL1Char"/>
    <w:qFormat/>
    <w:rsid w:val="00642DE5"/>
    <w:pPr>
      <w:keepNext/>
      <w:keepLines/>
      <w:numPr>
        <w:numId w:val="3"/>
      </w:numPr>
      <w:suppressAutoHyphens/>
      <w:spacing w:before="160"/>
      <w:outlineLvl w:val="0"/>
    </w:pPr>
    <w:rPr>
      <w:rFonts w:ascii="Calibri" w:hAnsi="Calibri"/>
      <w:b/>
      <w:color w:val="00B0F0"/>
      <w:sz w:val="32"/>
    </w:rPr>
  </w:style>
  <w:style w:type="paragraph" w:customStyle="1" w:styleId="AIEHL2">
    <w:name w:val="AIE HL2"/>
    <w:next w:val="AIEStandard"/>
    <w:link w:val="AIEHL2Char"/>
    <w:qFormat/>
    <w:rsid w:val="00642DE5"/>
    <w:pPr>
      <w:keepNext/>
      <w:keepLines/>
      <w:numPr>
        <w:ilvl w:val="1"/>
        <w:numId w:val="3"/>
      </w:numPr>
      <w:suppressAutoHyphens/>
      <w:spacing w:before="160"/>
      <w:outlineLvl w:val="1"/>
    </w:pPr>
    <w:rPr>
      <w:rFonts w:ascii="Calibri" w:hAnsi="Calibri"/>
      <w:b/>
      <w:color w:val="00B0F0"/>
      <w:sz w:val="24"/>
      <w:lang w:val="en-US"/>
    </w:rPr>
  </w:style>
  <w:style w:type="character" w:customStyle="1" w:styleId="AIEHL1Char">
    <w:name w:val="AIE HL1 Char"/>
    <w:basedOn w:val="DefaultParagraphFont"/>
    <w:link w:val="AIEHL1"/>
    <w:rsid w:val="00642DE5"/>
    <w:rPr>
      <w:rFonts w:ascii="Calibri" w:hAnsi="Calibri"/>
      <w:b/>
      <w:color w:val="00B0F0"/>
      <w:sz w:val="32"/>
    </w:rPr>
  </w:style>
  <w:style w:type="paragraph" w:customStyle="1" w:styleId="AIEHL3">
    <w:name w:val="AIE HL3"/>
    <w:next w:val="AIEStandard"/>
    <w:link w:val="AIEHL3Char"/>
    <w:qFormat/>
    <w:rsid w:val="00422A26"/>
    <w:pPr>
      <w:keepNext/>
      <w:keepLines/>
      <w:numPr>
        <w:ilvl w:val="2"/>
        <w:numId w:val="3"/>
      </w:numPr>
      <w:suppressAutoHyphens/>
      <w:spacing w:before="160"/>
      <w:ind w:left="1135" w:hanging="851"/>
      <w:outlineLvl w:val="2"/>
    </w:pPr>
    <w:rPr>
      <w:b/>
      <w:color w:val="00B0F0"/>
      <w:lang w:val="en-US"/>
    </w:rPr>
  </w:style>
  <w:style w:type="character" w:customStyle="1" w:styleId="AIEHL2Char">
    <w:name w:val="AIE HL2 Char"/>
    <w:basedOn w:val="AIEHL1Char"/>
    <w:link w:val="AIEHL2"/>
    <w:rsid w:val="00642DE5"/>
    <w:rPr>
      <w:rFonts w:ascii="Calibri" w:hAnsi="Calibri"/>
      <w:b/>
      <w:color w:val="00B0F0"/>
      <w:sz w:val="24"/>
      <w:lang w:val="en-US"/>
    </w:rPr>
  </w:style>
  <w:style w:type="paragraph" w:customStyle="1" w:styleId="AIEHL4">
    <w:name w:val="AIE HL4"/>
    <w:next w:val="AIEStandard"/>
    <w:link w:val="AIEHL4Char"/>
    <w:qFormat/>
    <w:rsid w:val="00642DE5"/>
    <w:pPr>
      <w:keepNext/>
      <w:keepLines/>
      <w:numPr>
        <w:ilvl w:val="3"/>
        <w:numId w:val="2"/>
      </w:numPr>
      <w:suppressAutoHyphens/>
      <w:spacing w:before="160"/>
      <w:ind w:left="1418" w:hanging="851"/>
      <w:outlineLvl w:val="3"/>
    </w:pPr>
    <w:rPr>
      <w:rFonts w:ascii="Calibri" w:hAnsi="Calibri"/>
      <w:b/>
      <w:i/>
      <w:color w:val="000000" w:themeColor="text1"/>
    </w:rPr>
  </w:style>
  <w:style w:type="character" w:customStyle="1" w:styleId="AIEHL3Char">
    <w:name w:val="AIE HL3 Char"/>
    <w:basedOn w:val="AIEHL2Char"/>
    <w:link w:val="AIEHL3"/>
    <w:rsid w:val="00422A26"/>
    <w:rPr>
      <w:rFonts w:ascii="Calibri" w:hAnsi="Calibri"/>
      <w:b/>
      <w:color w:val="00B0F0"/>
      <w:sz w:val="24"/>
      <w:lang w:val="en-US"/>
    </w:rPr>
  </w:style>
  <w:style w:type="paragraph" w:customStyle="1" w:styleId="AIEHL5">
    <w:name w:val="AIE HL5"/>
    <w:next w:val="AIEStandard"/>
    <w:link w:val="AIEHL5Char"/>
    <w:qFormat/>
    <w:rsid w:val="00642DE5"/>
    <w:pPr>
      <w:keepNext/>
      <w:keepLines/>
      <w:numPr>
        <w:ilvl w:val="4"/>
        <w:numId w:val="3"/>
      </w:numPr>
      <w:suppressAutoHyphens/>
      <w:spacing w:before="160"/>
      <w:ind w:left="1702" w:hanging="851"/>
      <w:outlineLvl w:val="4"/>
    </w:pPr>
    <w:rPr>
      <w:rFonts w:ascii="Calibri" w:hAnsi="Calibri"/>
      <w:b/>
      <w:i/>
      <w:color w:val="000000" w:themeColor="text1"/>
      <w:sz w:val="20"/>
    </w:rPr>
  </w:style>
  <w:style w:type="character" w:customStyle="1" w:styleId="AIEHL4Char">
    <w:name w:val="AIE HL4 Char"/>
    <w:basedOn w:val="AIEHL3Char"/>
    <w:link w:val="AIEHL4"/>
    <w:rsid w:val="00642DE5"/>
    <w:rPr>
      <w:rFonts w:ascii="Calibri" w:hAnsi="Calibri"/>
      <w:b/>
      <w:i/>
      <w:color w:val="000000" w:themeColor="text1"/>
      <w:sz w:val="24"/>
      <w:lang w:val="en-US"/>
    </w:rPr>
  </w:style>
  <w:style w:type="paragraph" w:customStyle="1" w:styleId="AIEDefinitionDescription">
    <w:name w:val="AIE Definition Description"/>
    <w:next w:val="AIEDefinitionTerm"/>
    <w:link w:val="AIEDefinitionDescriptionChar"/>
    <w:qFormat/>
    <w:rsid w:val="0053790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642DE5"/>
    <w:rPr>
      <w:rFonts w:ascii="Calibri" w:hAnsi="Calibri"/>
      <w:b/>
      <w:i/>
      <w:color w:val="000000" w:themeColor="text1"/>
      <w:sz w:val="20"/>
      <w:lang w:val="en-US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537900"/>
    <w:rPr>
      <w:rFonts w:ascii="Calibri" w:hAnsi="Calibri"/>
    </w:rPr>
  </w:style>
  <w:style w:type="table" w:styleId="TableGrid">
    <w:name w:val="Table Grid"/>
    <w:basedOn w:val="TableNormal"/>
    <w:uiPriority w:val="39"/>
    <w:rsid w:val="008F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0703F5"/>
    <w:pPr>
      <w:pBdr>
        <w:bottom w:val="single" w:sz="18" w:space="1" w:color="BFBFBF" w:themeColor="background1" w:themeShade="BF"/>
      </w:pBdr>
      <w:spacing w:after="480" w:line="240" w:lineRule="auto"/>
    </w:pPr>
    <w:rPr>
      <w:rFonts w:ascii="Calibri" w:hAnsi="Calibri"/>
      <w:b/>
      <w:color w:val="00B0F0"/>
      <w:sz w:val="48"/>
    </w:rPr>
  </w:style>
  <w:style w:type="paragraph" w:customStyle="1" w:styleId="AIEStandard">
    <w:name w:val="AIE Standard"/>
    <w:qFormat/>
    <w:rsid w:val="00104274"/>
    <w:pPr>
      <w:suppressAutoHyphens/>
      <w:spacing w:before="16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0703F5"/>
    <w:rPr>
      <w:rFonts w:ascii="Calibri" w:hAnsi="Calibri"/>
      <w:b/>
      <w:color w:val="00B0F0"/>
      <w:sz w:val="48"/>
    </w:rPr>
  </w:style>
  <w:style w:type="paragraph" w:customStyle="1" w:styleId="AIEAppH1">
    <w:name w:val="AIE AppH1"/>
    <w:next w:val="AIEStandard"/>
    <w:qFormat/>
    <w:rsid w:val="003C3867"/>
    <w:pPr>
      <w:keepNext/>
      <w:spacing w:before="160"/>
      <w:outlineLvl w:val="1"/>
    </w:pPr>
    <w:rPr>
      <w:rFonts w:ascii="Calibri" w:hAnsi="Calibri"/>
      <w:b/>
      <w:color w:val="00B0F0"/>
      <w:sz w:val="24"/>
    </w:rPr>
  </w:style>
  <w:style w:type="paragraph" w:customStyle="1" w:styleId="AIEAppH2">
    <w:name w:val="AIE AppH2"/>
    <w:next w:val="AIEStandard"/>
    <w:qFormat/>
    <w:rsid w:val="003C3867"/>
    <w:pPr>
      <w:keepNext/>
      <w:suppressAutoHyphens/>
      <w:spacing w:before="160" w:line="240" w:lineRule="auto"/>
      <w:ind w:left="284"/>
      <w:outlineLvl w:val="2"/>
    </w:pPr>
    <w:rPr>
      <w:rFonts w:ascii="Calibri" w:hAnsi="Calibri"/>
      <w:b/>
      <w:color w:val="00B0F0"/>
    </w:rPr>
  </w:style>
  <w:style w:type="paragraph" w:customStyle="1" w:styleId="AIEDefinitionTerm">
    <w:name w:val="AIE Definition Term"/>
    <w:next w:val="AIEDefinitionDescription"/>
    <w:qFormat/>
    <w:rsid w:val="0053790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E75440"/>
    <w:pPr>
      <w:numPr>
        <w:numId w:val="4"/>
      </w:numPr>
    </w:pPr>
  </w:style>
  <w:style w:type="paragraph" w:customStyle="1" w:styleId="AIEMLL1">
    <w:name w:val="AIE MLL1"/>
    <w:link w:val="AIEMLL1Char"/>
    <w:qFormat/>
    <w:rsid w:val="007E0272"/>
    <w:pPr>
      <w:keepLines/>
      <w:numPr>
        <w:numId w:val="16"/>
      </w:numPr>
      <w:suppressAutoHyphens/>
      <w:contextualSpacing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343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C4"/>
  </w:style>
  <w:style w:type="paragraph" w:styleId="Footer">
    <w:name w:val="footer"/>
    <w:basedOn w:val="Normal"/>
    <w:link w:val="FooterChar"/>
    <w:uiPriority w:val="99"/>
    <w:unhideWhenUsed/>
    <w:rsid w:val="00343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C4"/>
  </w:style>
  <w:style w:type="paragraph" w:customStyle="1" w:styleId="AIEFooter">
    <w:name w:val="AIE Footer"/>
    <w:link w:val="AIEFooterChar"/>
    <w:qFormat/>
    <w:rsid w:val="00104274"/>
    <w:pPr>
      <w:spacing w:after="0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7E0272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104274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B627BC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rsid w:val="00B627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3C0C07"/>
    <w:pPr>
      <w:suppressAutoHyphens/>
      <w:spacing w:before="160" w:line="240" w:lineRule="auto"/>
    </w:pPr>
    <w:rPr>
      <w:rFonts w:ascii="Calibri" w:eastAsiaTheme="majorEastAsia" w:hAnsi="Calibri" w:cstheme="majorBidi"/>
      <w:b/>
      <w:color w:val="00B0F0"/>
      <w:sz w:val="32"/>
      <w:szCs w:val="32"/>
    </w:rPr>
  </w:style>
  <w:style w:type="paragraph" w:customStyle="1" w:styleId="AIEDocumentDifferentiation">
    <w:name w:val="AIE Document Differentiation"/>
    <w:basedOn w:val="Header"/>
    <w:qFormat/>
    <w:rsid w:val="000703F5"/>
    <w:rPr>
      <w:rFonts w:ascii="Calibri" w:hAnsi="Calibri" w:cs="Calibri"/>
      <w:b/>
      <w:bCs/>
      <w:smallCaps/>
      <w:color w:val="BFBFBF" w:themeColor="background1" w:themeShade="BF"/>
      <w:lang w:val="en-US"/>
    </w:rPr>
  </w:style>
  <w:style w:type="paragraph" w:customStyle="1" w:styleId="AIEMLL2">
    <w:name w:val="AIE MLL2"/>
    <w:link w:val="AIEMLL2Char"/>
    <w:qFormat/>
    <w:rsid w:val="006D41A9"/>
    <w:pPr>
      <w:keepLines/>
      <w:numPr>
        <w:ilvl w:val="1"/>
        <w:numId w:val="16"/>
      </w:numPr>
      <w:suppressAutoHyphens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6D41A9"/>
    <w:rPr>
      <w:rFonts w:ascii="Calibri" w:hAnsi="Calibri"/>
    </w:rPr>
  </w:style>
  <w:style w:type="paragraph" w:customStyle="1" w:styleId="AIEMLL3">
    <w:name w:val="AIE MLL3"/>
    <w:link w:val="AIEMLL3Char"/>
    <w:qFormat/>
    <w:rsid w:val="006D41A9"/>
    <w:pPr>
      <w:keepLines/>
      <w:numPr>
        <w:ilvl w:val="2"/>
        <w:numId w:val="16"/>
      </w:numPr>
      <w:suppressAutoHyphens/>
      <w:contextualSpacing/>
    </w:pPr>
    <w:rPr>
      <w:rFonts w:ascii="Calibri" w:hAnsi="Calibri"/>
    </w:rPr>
  </w:style>
  <w:style w:type="character" w:customStyle="1" w:styleId="AIEMLL3Char">
    <w:name w:val="AIE MLL3 Char"/>
    <w:basedOn w:val="DefaultParagraphFont"/>
    <w:link w:val="AIEMLL3"/>
    <w:rsid w:val="006D41A9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3C3867"/>
    <w:pPr>
      <w:keepNext/>
      <w:pageBreakBefore/>
      <w:numPr>
        <w:numId w:val="21"/>
      </w:numPr>
      <w:ind w:left="1701" w:firstLine="0"/>
      <w:outlineLvl w:val="0"/>
    </w:pPr>
    <w:rPr>
      <w:rFonts w:ascii="Calibri" w:hAnsi="Calibri"/>
      <w:b/>
      <w:color w:val="00B0F0"/>
      <w:sz w:val="32"/>
    </w:rPr>
  </w:style>
  <w:style w:type="character" w:customStyle="1" w:styleId="AIEAppendixChar">
    <w:name w:val="AIE Appendix Char"/>
    <w:basedOn w:val="DefaultParagraphFont"/>
    <w:link w:val="AIEAppendix"/>
    <w:rsid w:val="003C3867"/>
    <w:rPr>
      <w:rFonts w:ascii="Calibri" w:hAnsi="Calibri"/>
      <w:b/>
      <w:color w:val="00B0F0"/>
      <w:sz w:val="32"/>
    </w:rPr>
  </w:style>
  <w:style w:type="character" w:styleId="PlaceholderText">
    <w:name w:val="Placeholder Text"/>
    <w:basedOn w:val="DefaultParagraphFont"/>
    <w:uiPriority w:val="99"/>
    <w:semiHidden/>
    <w:rsid w:val="00C53FFE"/>
    <w:rPr>
      <w:color w:val="808080"/>
    </w:rPr>
  </w:style>
  <w:style w:type="table" w:styleId="GridTable4-Accent3">
    <w:name w:val="Grid Table 4 Accent 3"/>
    <w:basedOn w:val="TableNormal"/>
    <w:uiPriority w:val="49"/>
    <w:rsid w:val="005B19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aliases w:val="AIE TOC 1"/>
    <w:next w:val="AIEStandard"/>
    <w:uiPriority w:val="39"/>
    <w:unhideWhenUsed/>
    <w:qFormat/>
    <w:rsid w:val="0087002A"/>
    <w:pPr>
      <w:spacing w:after="0" w:line="240" w:lineRule="auto"/>
    </w:pPr>
  </w:style>
  <w:style w:type="paragraph" w:styleId="TOC2">
    <w:name w:val="toc 2"/>
    <w:aliases w:val="AIE TOC 2"/>
    <w:next w:val="AIEStandard"/>
    <w:uiPriority w:val="39"/>
    <w:unhideWhenUsed/>
    <w:qFormat/>
    <w:rsid w:val="00422A26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87002A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FF73E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FF73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02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87002A"/>
    <w:pPr>
      <w:suppressAutoHyphens/>
      <w:spacing w:before="160" w:line="240" w:lineRule="auto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87002A"/>
    <w:rPr>
      <w:rFonts w:asciiTheme="majorHAnsi" w:hAnsiTheme="majorHAnsi" w:cs="Segoe UI"/>
      <w:color w:val="000000" w:themeColor="text1"/>
      <w:sz w:val="18"/>
      <w:szCs w:val="18"/>
    </w:rPr>
  </w:style>
  <w:style w:type="paragraph" w:styleId="TOC3">
    <w:name w:val="toc 3"/>
    <w:aliases w:val="AIE TOC 3"/>
    <w:next w:val="AIEStandard"/>
    <w:uiPriority w:val="39"/>
    <w:unhideWhenUsed/>
    <w:qFormat/>
    <w:rsid w:val="00422A26"/>
    <w:pPr>
      <w:spacing w:after="0" w:line="240" w:lineRule="auto"/>
      <w:ind w:left="567"/>
    </w:pPr>
  </w:style>
  <w:style w:type="paragraph" w:styleId="TOC4">
    <w:name w:val="toc 4"/>
    <w:aliases w:val="AIE TOC 4"/>
    <w:next w:val="AIEStandard"/>
    <w:uiPriority w:val="39"/>
    <w:unhideWhenUsed/>
    <w:qFormat/>
    <w:rsid w:val="00422A26"/>
    <w:pPr>
      <w:spacing w:after="0" w:line="240" w:lineRule="auto"/>
      <w:ind w:left="851"/>
    </w:pPr>
  </w:style>
  <w:style w:type="paragraph" w:styleId="TOC5">
    <w:name w:val="toc 5"/>
    <w:aliases w:val="AIE TOC 5"/>
    <w:basedOn w:val="Normal"/>
    <w:next w:val="Normal"/>
    <w:uiPriority w:val="39"/>
    <w:unhideWhenUsed/>
    <w:qFormat/>
    <w:rsid w:val="00422A26"/>
    <w:pPr>
      <w:spacing w:after="0" w:line="240" w:lineRule="auto"/>
      <w:ind w:left="1134"/>
    </w:pPr>
  </w:style>
  <w:style w:type="character" w:styleId="Hyperlink">
    <w:name w:val="Hyperlink"/>
    <w:aliases w:val="AIE Hyperlink"/>
    <w:basedOn w:val="DefaultParagraphFont"/>
    <w:uiPriority w:val="99"/>
    <w:unhideWhenUsed/>
    <w:qFormat/>
    <w:rsid w:val="009B65E2"/>
    <w:rPr>
      <w:b w:val="0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E2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qFormat/>
    <w:rsid w:val="00DB42F8"/>
    <w:pPr>
      <w:keepNext/>
      <w:spacing w:before="60" w:after="60" w:line="240" w:lineRule="auto"/>
    </w:pPr>
    <w:rPr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C231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p\Downloads\AI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A52B-A33C-44F6-A51D-AAA3144D3FA9}"/>
      </w:docPartPr>
      <w:docPartBody>
        <w:p w:rsidR="00D6692D" w:rsidRDefault="00BE11D0">
          <w:r w:rsidRPr="004512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82F240D741AEB531705617A8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50AA-1D50-49EF-86BD-B177F4E8E8F9}"/>
      </w:docPartPr>
      <w:docPartBody>
        <w:p w:rsidR="00D6692D" w:rsidRDefault="00BE11D0" w:rsidP="00BE11D0">
          <w:pPr>
            <w:pStyle w:val="9D0D82F240D741AEB531705617A889E16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C85A30D6C54474D925F2C124CF3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760C3-EB6F-42A8-8E6F-159F3FACF503}"/>
      </w:docPartPr>
      <w:docPartBody>
        <w:p w:rsidR="00D6692D" w:rsidRDefault="00DC577D" w:rsidP="00DC577D">
          <w:pPr>
            <w:pStyle w:val="0C85A30D6C54474D925F2C124CF30609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Learner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54E86004DAE4A9286BBC8730172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9664-5F0D-4648-AE7B-CFDC18CFE6F2}"/>
      </w:docPartPr>
      <w:docPartBody>
        <w:p w:rsidR="00D6692D" w:rsidRDefault="00DC577D" w:rsidP="00DC577D">
          <w:pPr>
            <w:pStyle w:val="054E86004DAE4A9286BBC87301724264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Assessor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6AC871F0314F4AA39100638CE3FB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0D59-800D-4755-AC8C-8FB9042E41DB}"/>
      </w:docPartPr>
      <w:docPartBody>
        <w:p w:rsidR="00D6692D" w:rsidRDefault="00DC577D" w:rsidP="00DC577D">
          <w:pPr>
            <w:pStyle w:val="6AC871F0314F4AA39100638CE3FB6FFE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Assessment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43FC25F5CA6B42F79D5420F193222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F7CC7-8278-45F1-8953-B015E363ED24}"/>
      </w:docPartPr>
      <w:docPartBody>
        <w:p w:rsidR="00D6692D" w:rsidRDefault="00DC577D" w:rsidP="00DC577D">
          <w:pPr>
            <w:pStyle w:val="43FC25F5CA6B42F79D5420F193222B73"/>
          </w:pPr>
          <w:r w:rsidRPr="0045128B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 xml:space="preserve">here </w:t>
          </w:r>
          <w:r w:rsidRPr="0045128B">
            <w:rPr>
              <w:rStyle w:val="PlaceholderText"/>
            </w:rPr>
            <w:t>to enter a date.</w:t>
          </w:r>
        </w:p>
      </w:docPartBody>
    </w:docPart>
    <w:docPart>
      <w:docPartPr>
        <w:name w:val="65C441E34513441AA47261EDC8EF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CE8D-7599-4390-9C0F-19FC4380864E}"/>
      </w:docPartPr>
      <w:docPartBody>
        <w:p w:rsidR="00D6692D" w:rsidRDefault="00DC577D" w:rsidP="00DC577D">
          <w:pPr>
            <w:pStyle w:val="65C441E34513441AA47261EDC8EFE94C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332ADA5D4AF6457AAABDF5889BF4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BAA34-80A6-4570-90F6-AC2384354431}"/>
      </w:docPartPr>
      <w:docPartBody>
        <w:p w:rsidR="00D6692D" w:rsidRDefault="00DC577D" w:rsidP="00DC577D">
          <w:pPr>
            <w:pStyle w:val="332ADA5D4AF6457AAABDF5889BF4AB0C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CC324F43F415490DAA30814C7A20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57C4-C62A-4764-AFE9-0B0CFD8AF031}"/>
      </w:docPartPr>
      <w:docPartBody>
        <w:p w:rsidR="00D6692D" w:rsidRDefault="00DC577D" w:rsidP="00DC577D">
          <w:pPr>
            <w:pStyle w:val="CC324F43F415490DAA30814C7A20442D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B81CC4786CC46AB8F86D31F49CFF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9326-92CB-4900-A21E-BC4A5A66FF77}"/>
      </w:docPartPr>
      <w:docPartBody>
        <w:p w:rsidR="00D6692D" w:rsidRDefault="00DC577D" w:rsidP="00DC577D">
          <w:pPr>
            <w:pStyle w:val="0B81CC4786CC46AB8F86D31F49CFFB86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FE752C16F90B45349389D69E9259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D3203-068A-40D7-8A3C-B1840E1C0F19}"/>
      </w:docPartPr>
      <w:docPartBody>
        <w:p w:rsidR="00D6692D" w:rsidRDefault="00DC577D" w:rsidP="00DC577D">
          <w:pPr>
            <w:pStyle w:val="FE752C16F90B45349389D69E92590E87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E3EC75CF12EE4E128D2E30903468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4E9A6-7254-4355-889C-EE4523AC2AC0}"/>
      </w:docPartPr>
      <w:docPartBody>
        <w:p w:rsidR="00D6692D" w:rsidRDefault="00DC577D" w:rsidP="00DC577D">
          <w:pPr>
            <w:pStyle w:val="E3EC75CF12EE4E128D2E309034682851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0867F83D7F1498E9CE03CB18E826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650A3-0B7E-4012-9C79-7F0FA5462FD4}"/>
      </w:docPartPr>
      <w:docPartBody>
        <w:p w:rsidR="00D6692D" w:rsidRDefault="00DC577D" w:rsidP="00DC577D">
          <w:pPr>
            <w:pStyle w:val="00867F83D7F1498E9CE03CB18E826ADB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1BDA2D298BA412FB9703F81847A7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0DDD2-75B0-4B07-9E1C-1F7529439E66}"/>
      </w:docPartPr>
      <w:docPartBody>
        <w:p w:rsidR="00D6692D" w:rsidRDefault="00DC577D" w:rsidP="00DC577D">
          <w:pPr>
            <w:pStyle w:val="01BDA2D298BA412FB9703F81847A7CA8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5E436FEAC5EA44ACB15B0DDE2B58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5042-E696-447F-9CBA-198035930CFB}"/>
      </w:docPartPr>
      <w:docPartBody>
        <w:p w:rsidR="00D6692D" w:rsidRDefault="00DC577D" w:rsidP="00DC577D">
          <w:pPr>
            <w:pStyle w:val="5E436FEAC5EA44ACB15B0DDE2B58D59B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21E052A7D7444C35B4A565DE3AB3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5427-BDA4-4E26-832C-A1F352A88ED7}"/>
      </w:docPartPr>
      <w:docPartBody>
        <w:p w:rsidR="00D6692D" w:rsidRDefault="00DC577D" w:rsidP="00DC577D">
          <w:pPr>
            <w:pStyle w:val="21E052A7D7444C35B4A565DE3AB3262E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7AC2DF707D2D4AE2A66F72551FDA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5976-6053-4FAC-8FF5-D9BD65364D53}"/>
      </w:docPartPr>
      <w:docPartBody>
        <w:p w:rsidR="006323CD" w:rsidRDefault="0068332F" w:rsidP="0068332F">
          <w:pPr>
            <w:pStyle w:val="7AC2DF707D2D4AE2A66F72551FDA5DE7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E3C6A9A48238424DB13877D2CAE5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1487-C708-4EDF-9D3C-146221C2430D}"/>
      </w:docPartPr>
      <w:docPartBody>
        <w:p w:rsidR="006323CD" w:rsidRDefault="0068332F" w:rsidP="0068332F">
          <w:pPr>
            <w:pStyle w:val="E3C6A9A48238424DB13877D2CAE53D84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911909493E2D4D47965164F231D9A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616B1-C81F-4E22-A508-C60BE4C64F0A}"/>
      </w:docPartPr>
      <w:docPartBody>
        <w:p w:rsidR="006323CD" w:rsidRDefault="0068332F" w:rsidP="0068332F">
          <w:pPr>
            <w:pStyle w:val="911909493E2D4D47965164F231D9A9F7"/>
          </w:pPr>
          <w:r w:rsidRPr="0045128B">
            <w:rPr>
              <w:rStyle w:val="PlaceholderText"/>
            </w:rPr>
            <w:t>Click here to enter text.</w:t>
          </w:r>
        </w:p>
      </w:docPartBody>
    </w:docPart>
    <w:docPart>
      <w:docPartPr>
        <w:name w:val="AE76599761FC49EB8AC661078345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13AA-D4DF-4BA7-9EAC-FC82FE592FF4}"/>
      </w:docPartPr>
      <w:docPartBody>
        <w:p w:rsidR="006323CD" w:rsidRDefault="0068332F" w:rsidP="0068332F">
          <w:pPr>
            <w:pStyle w:val="AE76599761FC49EB8AC6610783452C2E"/>
          </w:pPr>
          <w:r w:rsidRPr="0045128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0"/>
    <w:rsid w:val="001072A2"/>
    <w:rsid w:val="001303CF"/>
    <w:rsid w:val="00146D5D"/>
    <w:rsid w:val="00376E60"/>
    <w:rsid w:val="006323CD"/>
    <w:rsid w:val="0068332F"/>
    <w:rsid w:val="006C26E6"/>
    <w:rsid w:val="00BE11D0"/>
    <w:rsid w:val="00D6692D"/>
    <w:rsid w:val="00DC577D"/>
    <w:rsid w:val="00F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32F"/>
    <w:rPr>
      <w:color w:val="808080"/>
    </w:rPr>
  </w:style>
  <w:style w:type="paragraph" w:customStyle="1" w:styleId="0C85A30D6C54474D925F2C124CF30609">
    <w:name w:val="0C85A30D6C54474D925F2C124CF30609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54E86004DAE4A9286BBC87301724264">
    <w:name w:val="054E86004DAE4A9286BBC87301724264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9D0D82F240D741AEB531705617A889E16">
    <w:name w:val="9D0D82F240D741AEB531705617A889E16"/>
    <w:rsid w:val="00BE11D0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43FC25F5CA6B42F79D5420F193222B73">
    <w:name w:val="43FC25F5CA6B42F79D5420F193222B73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6AC871F0314F4AA39100638CE3FB6FFE">
    <w:name w:val="6AC871F0314F4AA39100638CE3FB6FFE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65C441E34513441AA47261EDC8EFE94C">
    <w:name w:val="65C441E34513441AA47261EDC8EFE94C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332ADA5D4AF6457AAABDF5889BF4AB0C">
    <w:name w:val="332ADA5D4AF6457AAABDF5889BF4AB0C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0867F83D7F1498E9CE03CB18E826ADB">
    <w:name w:val="00867F83D7F1498E9CE03CB18E826ADB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CC324F43F415490DAA30814C7A20442D">
    <w:name w:val="CC324F43F415490DAA30814C7A20442D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1BDA2D298BA412FB9703F81847A7CA8">
    <w:name w:val="01BDA2D298BA412FB9703F81847A7CA8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B81CC4786CC46AB8F86D31F49CFFB86">
    <w:name w:val="0B81CC4786CC46AB8F86D31F49CFFB86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5E436FEAC5EA44ACB15B0DDE2B58D59B">
    <w:name w:val="5E436FEAC5EA44ACB15B0DDE2B58D59B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FE752C16F90B45349389D69E92590E87">
    <w:name w:val="FE752C16F90B45349389D69E92590E87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21E052A7D7444C35B4A565DE3AB3262E">
    <w:name w:val="21E052A7D7444C35B4A565DE3AB3262E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E3EC75CF12EE4E128D2E309034682851">
    <w:name w:val="E3EC75CF12EE4E128D2E309034682851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7AC2DF707D2D4AE2A66F72551FDA5DE7">
    <w:name w:val="7AC2DF707D2D4AE2A66F72551FDA5DE7"/>
    <w:rsid w:val="0068332F"/>
    <w:rPr>
      <w:lang w:eastAsia="ja-JP"/>
    </w:rPr>
  </w:style>
  <w:style w:type="paragraph" w:customStyle="1" w:styleId="E3C6A9A48238424DB13877D2CAE53D84">
    <w:name w:val="E3C6A9A48238424DB13877D2CAE53D84"/>
    <w:rsid w:val="0068332F"/>
    <w:rPr>
      <w:lang w:eastAsia="ja-JP"/>
    </w:rPr>
  </w:style>
  <w:style w:type="paragraph" w:customStyle="1" w:styleId="911909493E2D4D47965164F231D9A9F7">
    <w:name w:val="911909493E2D4D47965164F231D9A9F7"/>
    <w:rsid w:val="0068332F"/>
    <w:rPr>
      <w:lang w:eastAsia="ja-JP"/>
    </w:rPr>
  </w:style>
  <w:style w:type="paragraph" w:customStyle="1" w:styleId="AE76599761FC49EB8AC6610783452C2E">
    <w:name w:val="AE76599761FC49EB8AC6610783452C2E"/>
    <w:rsid w:val="0068332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7" ma:contentTypeDescription="Create a new document." ma:contentTypeScope="" ma:versionID="3656f82c0843b374195a233e22d5eb48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e13f1f3652bdd795ae95ef37ea991a8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AuditNotes xmlns="6ac566f0-206d-4bc5-bcec-ce830458d3f1" xsi:nil="true"/>
    <Audit xmlns="6ac566f0-206d-4bc5-bcec-ce830458d3f1" xsi:nil="true"/>
  </documentManagement>
</p:properties>
</file>

<file path=customXml/itemProps1.xml><?xml version="1.0" encoding="utf-8"?>
<ds:datastoreItem xmlns:ds="http://schemas.openxmlformats.org/officeDocument/2006/customXml" ds:itemID="{FB607ACA-2EBA-46A6-8FDA-E1C5E2CB4F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2A613-7F4B-4DEA-8792-10125110A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BC472-0049-4F46-89C0-E628CAC1021F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Charlotte Pichelmann</dc:creator>
  <cp:keywords/>
  <dc:description/>
  <cp:lastModifiedBy>Cooper Deguet</cp:lastModifiedBy>
  <cp:revision>2</cp:revision>
  <dcterms:created xsi:type="dcterms:W3CDTF">2023-11-06T07:20:00Z</dcterms:created>
  <dcterms:modified xsi:type="dcterms:W3CDTF">2023-11-06T07:20:00Z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/>
  </property>
  <property fmtid="{D5CDD505-2E9C-101B-9397-08002B2CF9AE}" pid="5" name="OwlDocPortalCategory">
    <vt:lpwstr>69;#Template|c13dc258-118b-40ac-b16d-a79b065689f2</vt:lpwstr>
  </property>
  <property fmtid="{D5CDD505-2E9C-101B-9397-08002B2CF9AE}" pid="6" name="OwlContentTargetOptionsTwo">
    <vt:lpwstr/>
  </property>
  <property fmtid="{D5CDD505-2E9C-101B-9397-08002B2CF9AE}" pid="7" name="OwlContentTargetOptionsThree">
    <vt:lpwstr/>
  </property>
  <property fmtid="{D5CDD505-2E9C-101B-9397-08002B2CF9AE}" pid="8" name="OwlContentTargetOptionsOne">
    <vt:lpwstr/>
  </property>
  <property fmtid="{D5CDD505-2E9C-101B-9397-08002B2CF9AE}" pid="9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0" name="Topic">
    <vt:lpwstr>26;#AIE Doc|b4ab19ba-251e-4cb2-93d8-fd7f661ee356;#84;#Writing/Editing/Publishing|ee6528d5-e64f-4a09-9383-d77c8cc5ad53</vt:lpwstr>
  </property>
  <property fmtid="{D5CDD505-2E9C-101B-9397-08002B2CF9AE}" pid="11" name="Department31344">
    <vt:lpwstr>43;#Executive|34e2a94b-1e20-45ff-95f3-7511823aee61</vt:lpwstr>
  </property>
  <property fmtid="{D5CDD505-2E9C-101B-9397-08002B2CF9AE}" pid="12" name="DocumentCategory">
    <vt:lpwstr>93;#Template|2052b62c-f92b-4b39-896d-302f16a65d2f</vt:lpwstr>
  </property>
</Properties>
</file>